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739E5" w14:textId="7E930767" w:rsidR="00423B6F" w:rsidRPr="00E13A15" w:rsidRDefault="00423B6F" w:rsidP="00E13A15">
      <w:pPr>
        <w:pStyle w:val="Title"/>
        <w:jc w:val="right"/>
        <w:rPr>
          <w:rFonts w:ascii="Arial" w:hAnsi="Arial" w:cs="Arial"/>
          <w:sz w:val="22"/>
          <w:szCs w:val="22"/>
        </w:rPr>
      </w:pPr>
      <w:r w:rsidRPr="00EF3E5C">
        <w:rPr>
          <w:rFonts w:ascii="Arial" w:hAnsi="Arial" w:cs="Arial"/>
          <w:b/>
          <w:sz w:val="22"/>
          <w:szCs w:val="22"/>
        </w:rPr>
        <w:t>D</w:t>
      </w:r>
      <w:r w:rsidRPr="00E13A15">
        <w:rPr>
          <w:rFonts w:ascii="Arial" w:hAnsi="Arial" w:cs="Arial"/>
          <w:b/>
          <w:sz w:val="22"/>
          <w:szCs w:val="22"/>
        </w:rPr>
        <w:t>ate</w:t>
      </w:r>
      <w:r w:rsidRPr="00E13A15">
        <w:rPr>
          <w:rFonts w:ascii="Arial" w:hAnsi="Arial" w:cs="Arial"/>
          <w:sz w:val="22"/>
          <w:szCs w:val="22"/>
        </w:rPr>
        <w:t>: &lt;YYYY/MM/DD&gt;</w:t>
      </w:r>
    </w:p>
    <w:p w14:paraId="1CF50379" w14:textId="77777777" w:rsidR="00423B6F" w:rsidRPr="00E13A15" w:rsidRDefault="00423B6F" w:rsidP="00423B6F">
      <w:pPr>
        <w:jc w:val="right"/>
        <w:rPr>
          <w:rFonts w:ascii="Arial" w:hAnsi="Arial" w:cs="Arial"/>
        </w:rPr>
      </w:pPr>
      <w:r w:rsidRPr="00E13A15">
        <w:rPr>
          <w:rFonts w:ascii="Arial" w:hAnsi="Arial" w:cs="Arial"/>
          <w:b/>
        </w:rPr>
        <w:t>Scribed by</w:t>
      </w:r>
      <w:r w:rsidRPr="00E13A15">
        <w:rPr>
          <w:rFonts w:ascii="Arial" w:hAnsi="Arial" w:cs="Arial"/>
        </w:rPr>
        <w:t>: &lt;</w:t>
      </w:r>
      <w:proofErr w:type="spellStart"/>
      <w:r w:rsidRPr="00E13A15">
        <w:rPr>
          <w:rFonts w:ascii="Arial" w:hAnsi="Arial" w:cs="Arial"/>
        </w:rPr>
        <w:t>Firstname</w:t>
      </w:r>
      <w:proofErr w:type="spellEnd"/>
      <w:r w:rsidRPr="00E13A15">
        <w:rPr>
          <w:rFonts w:ascii="Arial" w:hAnsi="Arial" w:cs="Arial"/>
        </w:rPr>
        <w:t xml:space="preserve"> </w:t>
      </w:r>
      <w:proofErr w:type="spellStart"/>
      <w:r w:rsidRPr="00E13A15">
        <w:rPr>
          <w:rFonts w:ascii="Arial" w:hAnsi="Arial" w:cs="Arial"/>
        </w:rPr>
        <w:t>LastName</w:t>
      </w:r>
      <w:proofErr w:type="spellEnd"/>
      <w:r w:rsidRPr="00E13A15">
        <w:rPr>
          <w:rFonts w:ascii="Arial" w:hAnsi="Arial" w:cs="Arial"/>
        </w:rPr>
        <w:t>&gt;</w:t>
      </w:r>
    </w:p>
    <w:p w14:paraId="56D80E5A" w14:textId="77777777" w:rsidR="00423B6F" w:rsidRPr="00E13A15" w:rsidRDefault="00423B6F" w:rsidP="00423B6F"/>
    <w:p w14:paraId="27856677" w14:textId="77777777" w:rsidR="008A6684" w:rsidRPr="00EA3B55" w:rsidRDefault="00EF3E5C" w:rsidP="00EF3E5C">
      <w:pPr>
        <w:pStyle w:val="Title"/>
        <w:jc w:val="center"/>
        <w:rPr>
          <w:rFonts w:ascii="Arial" w:hAnsi="Arial" w:cs="Arial"/>
          <w:b/>
          <w:sz w:val="36"/>
          <w:szCs w:val="36"/>
        </w:rPr>
      </w:pPr>
      <w:r w:rsidRPr="00EA3B55">
        <w:rPr>
          <w:rFonts w:ascii="Arial" w:hAnsi="Arial" w:cs="Arial"/>
          <w:b/>
          <w:sz w:val="36"/>
          <w:szCs w:val="36"/>
        </w:rPr>
        <w:t>Minutes</w:t>
      </w:r>
    </w:p>
    <w:p w14:paraId="3EA82853" w14:textId="77777777" w:rsidR="00EF3E5C" w:rsidRPr="00EF3E5C" w:rsidRDefault="00EF3E5C" w:rsidP="00EF3E5C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EF3E5C">
        <w:rPr>
          <w:rFonts w:ascii="Arial" w:hAnsi="Arial" w:cs="Arial"/>
          <w:color w:val="auto"/>
          <w:szCs w:val="36"/>
        </w:rPr>
        <w:t>Attendees</w:t>
      </w:r>
    </w:p>
    <w:p w14:paraId="0F0285E7" w14:textId="7F8DE568" w:rsidR="00EF3E5C" w:rsidRDefault="00F91146" w:rsidP="00EF3E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Attendee1</w:t>
      </w:r>
      <w:bookmarkStart w:id="0" w:name="_GoBack"/>
      <w:bookmarkEnd w:id="0"/>
    </w:p>
    <w:p w14:paraId="621CA25E" w14:textId="4C2E3EE9" w:rsidR="00F91146" w:rsidRDefault="00F91146" w:rsidP="00EF3E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Attendee2</w:t>
      </w:r>
    </w:p>
    <w:p w14:paraId="1B9F5FE3" w14:textId="3C177A0B" w:rsidR="00F91146" w:rsidRPr="00EF3E5C" w:rsidRDefault="00F91146" w:rsidP="00EF3E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Attendee3</w:t>
      </w:r>
    </w:p>
    <w:p w14:paraId="3E35580E" w14:textId="77777777" w:rsidR="00C81BE1" w:rsidRPr="00EF3E5C" w:rsidRDefault="00C81BE1" w:rsidP="00EF3E5C">
      <w:pPr>
        <w:rPr>
          <w:rFonts w:ascii="Arial" w:hAnsi="Arial" w:cs="Arial"/>
        </w:rPr>
      </w:pPr>
    </w:p>
    <w:p w14:paraId="64944ACC" w14:textId="77777777" w:rsidR="00EF3E5C" w:rsidRDefault="00EF3E5C" w:rsidP="00EF3E5C">
      <w:pPr>
        <w:rPr>
          <w:rFonts w:ascii="Arial" w:hAnsi="Arial" w:cs="Arial"/>
        </w:rPr>
      </w:pPr>
      <w:r w:rsidRPr="00EF3E5C">
        <w:rPr>
          <w:rFonts w:ascii="Arial" w:hAnsi="Arial" w:cs="Arial"/>
          <w:sz w:val="32"/>
          <w:szCs w:val="36"/>
        </w:rPr>
        <w:t>General</w:t>
      </w:r>
      <w:r>
        <w:rPr>
          <w:rFonts w:ascii="Arial" w:hAnsi="Arial" w:cs="Arial"/>
        </w:rPr>
        <w:t xml:space="preserve"> </w:t>
      </w:r>
      <w:r w:rsidRPr="00EF3E5C">
        <w:rPr>
          <w:rFonts w:ascii="Arial" w:hAnsi="Arial" w:cs="Arial"/>
          <w:sz w:val="32"/>
          <w:szCs w:val="36"/>
        </w:rPr>
        <w:t>Discussion</w:t>
      </w:r>
    </w:p>
    <w:p w14:paraId="250BA7FC" w14:textId="0A609424" w:rsidR="00EF3E5C" w:rsidRDefault="00F91146" w:rsidP="00EF3E5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&lt;Any general points that don’t need their own heading&gt;</w:t>
      </w:r>
    </w:p>
    <w:p w14:paraId="4B3835F4" w14:textId="77777777" w:rsidR="00EF3E5C" w:rsidRPr="00EF3E5C" w:rsidRDefault="00EF3E5C" w:rsidP="00EF3E5C">
      <w:pPr>
        <w:rPr>
          <w:rFonts w:ascii="Arial" w:hAnsi="Arial" w:cs="Arial"/>
          <w:sz w:val="36"/>
          <w:szCs w:val="36"/>
        </w:rPr>
      </w:pPr>
    </w:p>
    <w:p w14:paraId="467AAF73" w14:textId="361FE2C6" w:rsidR="00EF3E5C" w:rsidRPr="00EF3E5C" w:rsidRDefault="00F91146" w:rsidP="00EF3E5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6"/>
        </w:rPr>
        <w:t>Heading1</w:t>
      </w:r>
    </w:p>
    <w:p w14:paraId="51001334" w14:textId="77777777" w:rsidR="0075519A" w:rsidRDefault="0075519A" w:rsidP="007551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&lt;point&gt;</w:t>
      </w:r>
    </w:p>
    <w:p w14:paraId="39291555" w14:textId="77777777" w:rsidR="0075519A" w:rsidRDefault="0075519A" w:rsidP="007551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&lt;sub-point&gt;</w:t>
      </w:r>
    </w:p>
    <w:p w14:paraId="065EDCEF" w14:textId="78242C1A" w:rsidR="0075519A" w:rsidRPr="0075519A" w:rsidRDefault="0075519A" w:rsidP="007551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5519A">
        <w:rPr>
          <w:rFonts w:ascii="Arial" w:hAnsi="Arial" w:cs="Arial"/>
        </w:rPr>
        <w:t>&lt;sub-point&gt;</w:t>
      </w:r>
    </w:p>
    <w:p w14:paraId="004E6A89" w14:textId="77777777" w:rsidR="0075519A" w:rsidRDefault="0075519A" w:rsidP="007551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5519A">
        <w:rPr>
          <w:rFonts w:ascii="Arial" w:hAnsi="Arial" w:cs="Arial"/>
        </w:rPr>
        <w:t>&lt;sub-point&gt;</w:t>
      </w:r>
    </w:p>
    <w:p w14:paraId="5B59B59A" w14:textId="7571AA7D" w:rsidR="0075519A" w:rsidRDefault="0075519A" w:rsidP="007551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&lt;point&gt;</w:t>
      </w:r>
    </w:p>
    <w:p w14:paraId="6D406D03" w14:textId="77777777" w:rsidR="0075519A" w:rsidRPr="0075519A" w:rsidRDefault="0075519A" w:rsidP="007551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&lt;point&gt;</w:t>
      </w:r>
    </w:p>
    <w:p w14:paraId="16B9EACE" w14:textId="513DC450" w:rsidR="0075519A" w:rsidRPr="0075519A" w:rsidRDefault="0075519A" w:rsidP="007551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&lt;point&gt;</w:t>
      </w:r>
    </w:p>
    <w:p w14:paraId="60AB7DE0" w14:textId="77777777" w:rsidR="00EF3E5C" w:rsidRPr="0075519A" w:rsidRDefault="00EF3E5C" w:rsidP="00EF3E5C">
      <w:pPr>
        <w:rPr>
          <w:rFonts w:ascii="Arial" w:hAnsi="Arial" w:cs="Arial"/>
          <w:i/>
        </w:rPr>
      </w:pPr>
    </w:p>
    <w:p w14:paraId="20B913FC" w14:textId="72D45D25" w:rsidR="00F91146" w:rsidRPr="00EF3E5C" w:rsidRDefault="00F91146" w:rsidP="00F9114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6"/>
        </w:rPr>
        <w:t>Heading</w:t>
      </w:r>
      <w:r>
        <w:rPr>
          <w:rFonts w:ascii="Arial" w:hAnsi="Arial" w:cs="Arial"/>
          <w:sz w:val="32"/>
          <w:szCs w:val="36"/>
        </w:rPr>
        <w:t>2</w:t>
      </w:r>
    </w:p>
    <w:p w14:paraId="41FBFD4E" w14:textId="77777777" w:rsidR="0075519A" w:rsidRDefault="0075519A" w:rsidP="007551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&lt;point&gt;</w:t>
      </w:r>
    </w:p>
    <w:p w14:paraId="7B317711" w14:textId="77777777" w:rsidR="0075519A" w:rsidRDefault="0075519A" w:rsidP="007551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&lt;sub-point&gt;</w:t>
      </w:r>
    </w:p>
    <w:p w14:paraId="33B1D04C" w14:textId="77777777" w:rsidR="0075519A" w:rsidRDefault="0075519A" w:rsidP="007551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&lt;point&gt;</w:t>
      </w:r>
    </w:p>
    <w:p w14:paraId="4790B6AC" w14:textId="77777777" w:rsidR="0075519A" w:rsidRDefault="0075519A" w:rsidP="007551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&lt;sub-point&gt;</w:t>
      </w:r>
    </w:p>
    <w:p w14:paraId="15BCADC4" w14:textId="77777777" w:rsidR="0075519A" w:rsidRPr="00EF3E5C" w:rsidRDefault="0075519A" w:rsidP="007551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&lt;sub-point&gt;</w:t>
      </w:r>
    </w:p>
    <w:p w14:paraId="02630469" w14:textId="77777777" w:rsidR="0075519A" w:rsidRPr="00EF3E5C" w:rsidRDefault="0075519A" w:rsidP="007551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&lt;sub-point&gt;</w:t>
      </w:r>
    </w:p>
    <w:p w14:paraId="2BACD935" w14:textId="77777777" w:rsidR="0075519A" w:rsidRDefault="0075519A" w:rsidP="007551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5519A">
        <w:rPr>
          <w:rFonts w:ascii="Arial" w:hAnsi="Arial" w:cs="Arial"/>
        </w:rPr>
        <w:t>&lt;sub-point&gt;</w:t>
      </w:r>
    </w:p>
    <w:p w14:paraId="21158E6A" w14:textId="77777777" w:rsidR="0075519A" w:rsidRPr="0075519A" w:rsidRDefault="0075519A" w:rsidP="007551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&lt;point&gt;</w:t>
      </w:r>
    </w:p>
    <w:p w14:paraId="6D09FC65" w14:textId="77777777" w:rsidR="00EF3E5C" w:rsidRDefault="00EF3E5C" w:rsidP="00EF3E5C">
      <w:pPr>
        <w:rPr>
          <w:rFonts w:ascii="Arial" w:hAnsi="Arial" w:cs="Arial"/>
        </w:rPr>
      </w:pPr>
    </w:p>
    <w:p w14:paraId="3324ADD9" w14:textId="41828E0A" w:rsidR="00EF3E5C" w:rsidRPr="00EF3E5C" w:rsidRDefault="00F91146" w:rsidP="00EF3E5C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Heading3</w:t>
      </w:r>
    </w:p>
    <w:p w14:paraId="760B65ED" w14:textId="3F990F8E" w:rsidR="00EF3E5C" w:rsidRDefault="00F91146" w:rsidP="00F9114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75519A">
        <w:rPr>
          <w:rFonts w:ascii="Arial" w:hAnsi="Arial" w:cs="Arial"/>
        </w:rPr>
        <w:t>point</w:t>
      </w:r>
      <w:r>
        <w:rPr>
          <w:rFonts w:ascii="Arial" w:hAnsi="Arial" w:cs="Arial"/>
        </w:rPr>
        <w:t>&gt;</w:t>
      </w:r>
    </w:p>
    <w:p w14:paraId="226D0F7B" w14:textId="10E937AF" w:rsidR="0075519A" w:rsidRDefault="00F91146" w:rsidP="00F9114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&lt;sub</w:t>
      </w:r>
      <w:r w:rsidR="0075519A">
        <w:rPr>
          <w:rFonts w:ascii="Arial" w:hAnsi="Arial" w:cs="Arial"/>
        </w:rPr>
        <w:t>-point&gt;</w:t>
      </w:r>
    </w:p>
    <w:p w14:paraId="5010CC4B" w14:textId="1DF791BA" w:rsidR="0075519A" w:rsidRPr="0075519A" w:rsidRDefault="0075519A" w:rsidP="007551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&lt;point&gt;</w:t>
      </w:r>
    </w:p>
    <w:p w14:paraId="09009BBC" w14:textId="27D9C913" w:rsidR="00F91146" w:rsidRDefault="00F91146" w:rsidP="007551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5519A">
        <w:rPr>
          <w:rFonts w:ascii="Arial" w:hAnsi="Arial" w:cs="Arial"/>
        </w:rPr>
        <w:t>&lt;point&gt;</w:t>
      </w:r>
    </w:p>
    <w:p w14:paraId="6DF695B2" w14:textId="6B287E27" w:rsidR="0075519A" w:rsidRDefault="0075519A" w:rsidP="007551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&lt;sub-point&gt;</w:t>
      </w:r>
    </w:p>
    <w:p w14:paraId="2E4645CF" w14:textId="77777777" w:rsidR="0075519A" w:rsidRPr="00EF3E5C" w:rsidRDefault="0075519A" w:rsidP="007551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&lt;sub-point&gt;</w:t>
      </w:r>
    </w:p>
    <w:p w14:paraId="58F0E626" w14:textId="77777777" w:rsidR="0075519A" w:rsidRPr="00EF3E5C" w:rsidRDefault="0075519A" w:rsidP="0075519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&lt;sub-point&gt;</w:t>
      </w:r>
    </w:p>
    <w:p w14:paraId="6AEB97B9" w14:textId="2447D647" w:rsidR="0075519A" w:rsidRDefault="0075519A" w:rsidP="00EC00C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5519A">
        <w:rPr>
          <w:rFonts w:ascii="Arial" w:hAnsi="Arial" w:cs="Arial"/>
        </w:rPr>
        <w:t>&lt;sub-point&gt;</w:t>
      </w:r>
    </w:p>
    <w:p w14:paraId="773AC295" w14:textId="425CEF64" w:rsidR="0075519A" w:rsidRDefault="0075519A" w:rsidP="007551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&lt;point&gt;</w:t>
      </w:r>
    </w:p>
    <w:p w14:paraId="49A10C2D" w14:textId="05525C4D" w:rsidR="0075519A" w:rsidRPr="0075519A" w:rsidRDefault="0075519A" w:rsidP="007551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&lt;point&gt;</w:t>
      </w:r>
    </w:p>
    <w:sectPr w:rsidR="0075519A" w:rsidRPr="0075519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D4BAB" w14:textId="77777777" w:rsidR="00EF3E5C" w:rsidRDefault="00EF3E5C" w:rsidP="00EF3E5C">
      <w:r>
        <w:separator/>
      </w:r>
    </w:p>
  </w:endnote>
  <w:endnote w:type="continuationSeparator" w:id="0">
    <w:p w14:paraId="71DFCA58" w14:textId="77777777" w:rsidR="00EF3E5C" w:rsidRDefault="00EF3E5C" w:rsidP="00EF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852C0" w14:textId="7EA4C290" w:rsidR="002423EA" w:rsidRPr="002423EA" w:rsidRDefault="002423EA">
    <w:pPr>
      <w:pStyle w:val="Footer"/>
    </w:pPr>
    <w:r>
      <w:rPr>
        <w:noProof/>
        <w:lang w:val="en-GB" w:eastAsia="en-GB"/>
      </w:rPr>
      <w:drawing>
        <wp:inline distT="0" distB="0" distL="0" distR="0" wp14:anchorId="7FD21611" wp14:editId="6531D6FB">
          <wp:extent cx="209550" cy="2095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271084_10152203108461729_809245696_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23B6F">
      <w:t xml:space="preserve"> </w:t>
    </w:r>
    <w:r>
      <w:t xml:space="preserve"> </w:t>
    </w:r>
    <w:r w:rsidR="00423B6F">
      <w:t xml:space="preserve"> </w:t>
    </w:r>
    <w:r w:rsidRPr="002423EA">
      <w:t>https://facebook.com/napierdevelopers</w:t>
    </w:r>
  </w:p>
  <w:p w14:paraId="33FC1019" w14:textId="6006C447" w:rsidR="002423EA" w:rsidRDefault="002423EA">
    <w:pPr>
      <w:pStyle w:val="Footer"/>
    </w:pPr>
    <w:r>
      <w:rPr>
        <w:noProof/>
        <w:lang w:val="en-GB" w:eastAsia="en-GB"/>
      </w:rPr>
      <w:drawing>
        <wp:inline distT="0" distB="0" distL="0" distR="0" wp14:anchorId="6F785FD8" wp14:editId="30202DB6">
          <wp:extent cx="245853" cy="228600"/>
          <wp:effectExtent l="0" t="0" r="190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ithub-mark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373" r="22179" b="1796"/>
                  <a:stretch/>
                </pic:blipFill>
                <pic:spPr bwMode="auto">
                  <a:xfrm>
                    <a:off x="0" y="0"/>
                    <a:ext cx="255725" cy="23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23B6F">
      <w:t xml:space="preserve">  </w:t>
    </w:r>
    <w:r w:rsidRPr="002423EA">
      <w:t>https://github.com/NapierDevSoc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E5184" w14:textId="77777777" w:rsidR="00EF3E5C" w:rsidRDefault="00EF3E5C" w:rsidP="00EF3E5C">
      <w:r>
        <w:separator/>
      </w:r>
    </w:p>
  </w:footnote>
  <w:footnote w:type="continuationSeparator" w:id="0">
    <w:p w14:paraId="7B701D72" w14:textId="77777777" w:rsidR="00EF3E5C" w:rsidRDefault="00EF3E5C" w:rsidP="00EF3E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B4476" w14:textId="417DE17A" w:rsidR="002423EA" w:rsidRPr="00EA3B55" w:rsidRDefault="002423EA" w:rsidP="002423EA">
    <w:pPr>
      <w:pStyle w:val="Header"/>
      <w:jc w:val="right"/>
      <w:rPr>
        <w:rFonts w:ascii="Arial" w:hAnsi="Arial" w:cs="Arial"/>
        <w:b/>
        <w:sz w:val="56"/>
        <w:szCs w:val="56"/>
      </w:rPr>
    </w:pPr>
    <w:r w:rsidRPr="00EA3B55">
      <w:rPr>
        <w:rFonts w:ascii="Arial" w:hAnsi="Arial" w:cs="Arial"/>
        <w:b/>
        <w:noProof/>
        <w:sz w:val="56"/>
        <w:szCs w:val="56"/>
        <w:lang w:val="en-GB" w:eastAsia="en-GB"/>
      </w:rPr>
      <w:drawing>
        <wp:anchor distT="0" distB="0" distL="114300" distR="114300" simplePos="0" relativeHeight="251658240" behindDoc="0" locked="0" layoutInCell="1" allowOverlap="1" wp14:anchorId="4792FA70" wp14:editId="74576FBE">
          <wp:simplePos x="0" y="0"/>
          <wp:positionH relativeFrom="column">
            <wp:posOffset>-866775</wp:posOffset>
          </wp:positionH>
          <wp:positionV relativeFrom="paragraph">
            <wp:posOffset>-409575</wp:posOffset>
          </wp:positionV>
          <wp:extent cx="1371600" cy="13716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979884_585739178154523_1324007942_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3B55">
      <w:rPr>
        <w:rFonts w:ascii="Arial" w:hAnsi="Arial" w:cs="Arial"/>
        <w:b/>
        <w:sz w:val="56"/>
        <w:szCs w:val="56"/>
      </w:rPr>
      <w:t>Napier Developers Society</w:t>
    </w:r>
  </w:p>
  <w:p w14:paraId="153FDB0B" w14:textId="77777777" w:rsidR="002423EA" w:rsidRPr="002423EA" w:rsidRDefault="002423EA" w:rsidP="002423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36955"/>
    <w:multiLevelType w:val="hybridMultilevel"/>
    <w:tmpl w:val="75E41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57930"/>
    <w:multiLevelType w:val="hybridMultilevel"/>
    <w:tmpl w:val="D10C6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21CFE"/>
    <w:multiLevelType w:val="hybridMultilevel"/>
    <w:tmpl w:val="F1F85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66336"/>
    <w:multiLevelType w:val="hybridMultilevel"/>
    <w:tmpl w:val="9550B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5C"/>
    <w:rsid w:val="002423EA"/>
    <w:rsid w:val="00423B6F"/>
    <w:rsid w:val="004E6817"/>
    <w:rsid w:val="0075519A"/>
    <w:rsid w:val="008A6684"/>
    <w:rsid w:val="00BB1BD0"/>
    <w:rsid w:val="00C749B6"/>
    <w:rsid w:val="00C81BE1"/>
    <w:rsid w:val="00E13A15"/>
    <w:rsid w:val="00EA3B55"/>
    <w:rsid w:val="00EF3E5C"/>
    <w:rsid w:val="00F9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335AD"/>
  <w15:chartTrackingRefBased/>
  <w15:docId w15:val="{93655BBF-E769-4468-B940-78086C6F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3E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5C"/>
  </w:style>
  <w:style w:type="paragraph" w:styleId="Footer">
    <w:name w:val="footer"/>
    <w:basedOn w:val="Normal"/>
    <w:link w:val="FooterChar"/>
    <w:uiPriority w:val="99"/>
    <w:unhideWhenUsed/>
    <w:rsid w:val="00EF3E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rdathru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055C49-DBE9-4E22-8E4B-424E8DEC8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Wernham</dc:creator>
  <cp:keywords/>
  <dc:description/>
  <cp:lastModifiedBy>Kyle Wernham</cp:lastModifiedBy>
  <cp:revision>8</cp:revision>
  <dcterms:created xsi:type="dcterms:W3CDTF">2015-01-21T18:23:00Z</dcterms:created>
  <dcterms:modified xsi:type="dcterms:W3CDTF">2015-01-21T18:36:00Z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